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D9AF" w14:textId="3FF896DF" w:rsidR="00F46D05" w:rsidRPr="009B58EB" w:rsidRDefault="00027D4B" w:rsidP="00905C68">
      <w:pPr>
        <w:spacing w:after="0" w:line="276" w:lineRule="auto"/>
        <w:jc w:val="center"/>
        <w:rPr>
          <w:rFonts w:asciiTheme="majorHAnsi" w:hAnsiTheme="majorHAnsi"/>
          <w:b/>
          <w:bCs/>
          <w:color w:val="auto"/>
          <w:sz w:val="48"/>
          <w:szCs w:val="48"/>
        </w:rPr>
      </w:pPr>
      <w:r w:rsidRPr="009B58EB">
        <w:rPr>
          <w:rFonts w:asciiTheme="majorHAnsi" w:hAnsiTheme="majorHAnsi"/>
          <w:b/>
          <w:bCs/>
          <w:color w:val="auto"/>
          <w:sz w:val="48"/>
          <w:szCs w:val="48"/>
        </w:rPr>
        <w:t>Geetika Bajpai</w:t>
      </w:r>
    </w:p>
    <w:p w14:paraId="7B982C58" w14:textId="64DC2DAB" w:rsidR="00B95DDC" w:rsidRPr="003E1320" w:rsidRDefault="00027D4B" w:rsidP="00905C68">
      <w:pPr>
        <w:spacing w:line="276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82F99" wp14:editId="62E20644">
            <wp:simplePos x="0" y="0"/>
            <wp:positionH relativeFrom="margin">
              <wp:posOffset>205740</wp:posOffset>
            </wp:positionH>
            <wp:positionV relativeFrom="page">
              <wp:posOffset>934085</wp:posOffset>
            </wp:positionV>
            <wp:extent cx="160020" cy="120015"/>
            <wp:effectExtent l="0" t="0" r="0" b="0"/>
            <wp:wrapNone/>
            <wp:docPr id="1" name="image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02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position w:val="2"/>
        </w:rPr>
        <w:t xml:space="preserve"> </w:t>
      </w:r>
      <w:r>
        <w:rPr>
          <w:spacing w:val="-2"/>
          <w:position w:val="2"/>
        </w:rPr>
        <w:t xml:space="preserve">  </w:t>
      </w:r>
      <w:r>
        <w:rPr>
          <w:spacing w:val="-2"/>
          <w:position w:val="2"/>
        </w:rPr>
        <w:t xml:space="preserve"> </w:t>
      </w:r>
      <w:hyperlink r:id="rId10" w:history="1">
        <w:r w:rsidRPr="00A12A12">
          <w:rPr>
            <w:rStyle w:val="Hyperlink"/>
            <w:spacing w:val="-2"/>
            <w:position w:val="2"/>
          </w:rPr>
          <w:t xml:space="preserve">geetikabajpai03@gmail.com  </w:t>
        </w:r>
        <w:r w:rsidRPr="00A12A12">
          <w:rPr>
            <w:rStyle w:val="Hyperlink"/>
            <w:spacing w:val="40"/>
            <w:position w:val="2"/>
          </w:rPr>
          <w:t xml:space="preserve"> </w:t>
        </w:r>
      </w:hyperlink>
      <w:r w:rsidR="000375ED" w:rsidRPr="003E1320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   </w:t>
      </w:r>
      <w:r w:rsidRPr="003D2556">
        <w:rPr>
          <w:noProof/>
        </w:rPr>
        <w:drawing>
          <wp:inline distT="0" distB="0" distL="0" distR="0" wp14:anchorId="6DD0F8CC" wp14:editId="04E597BC">
            <wp:extent cx="126918" cy="124277"/>
            <wp:effectExtent l="19050" t="19050" r="6985" b="952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21106524"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="000375ED" w:rsidRPr="003E1320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>9264907408</w:t>
      </w:r>
      <w:r w:rsidR="000375ED" w:rsidRPr="003E1320">
        <w:rPr>
          <w:rFonts w:asciiTheme="majorHAnsi" w:hAnsiTheme="majorHAnsi"/>
          <w:b/>
          <w:bCs/>
          <w:color w:val="auto"/>
          <w:sz w:val="24"/>
          <w:szCs w:val="24"/>
        </w:rPr>
        <w:t xml:space="preserve"> | 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    </w:t>
      </w:r>
      <w:r>
        <w:rPr>
          <w:position w:val="2"/>
        </w:rPr>
        <w:t xml:space="preserve"> </w:t>
      </w:r>
      <w:hyperlink r:id="rId12" w:history="1">
        <w:r w:rsidRPr="00A12A12">
          <w:rPr>
            <w:rStyle w:val="Hyperlink"/>
            <w:rFonts w:ascii="Arial" w:hAnsi="Arial" w:cs="Arial"/>
            <w:shd w:val="clear" w:color="auto" w:fill="FFFFFF"/>
          </w:rPr>
          <w:t>https://www.linkedin.com/in/geetika-bajpai-863640249</w:t>
        </w:r>
      </w:hyperlink>
    </w:p>
    <w:p w14:paraId="52A9AB84" w14:textId="77777777" w:rsidR="00905C68" w:rsidRPr="009B58EB" w:rsidRDefault="00750C69" w:rsidP="00965D26">
      <w:pPr>
        <w:spacing w:after="80"/>
        <w:rPr>
          <w:rFonts w:asciiTheme="majorHAnsi" w:hAnsiTheme="majorHAnsi"/>
          <w:b/>
          <w:bCs/>
          <w:color w:val="auto"/>
          <w:sz w:val="24"/>
          <w:szCs w:val="24"/>
          <w:u w:val="single"/>
        </w:rPr>
      </w:pPr>
      <w:r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OBJECTIVE</w:t>
      </w:r>
    </w:p>
    <w:p w14:paraId="28DF04F2" w14:textId="77777777" w:rsidR="00027D4B" w:rsidRPr="00027D4B" w:rsidRDefault="00027D4B" w:rsidP="00965D26">
      <w:pPr>
        <w:spacing w:after="0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 w:rsidRPr="00027D4B">
        <w:rPr>
          <w:rFonts w:asciiTheme="majorHAnsi" w:hAnsiTheme="majorHAnsi"/>
          <w:b/>
          <w:bCs/>
        </w:rPr>
        <w:t>Hardworking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College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Student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seeking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employment.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Bringing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forth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a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motivated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attitude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and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a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variety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of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powerful</w:t>
      </w:r>
      <w:r w:rsidRPr="00027D4B">
        <w:rPr>
          <w:rFonts w:asciiTheme="majorHAnsi" w:hAnsiTheme="majorHAnsi"/>
          <w:b/>
          <w:bCs/>
          <w:spacing w:val="-10"/>
        </w:rPr>
        <w:t xml:space="preserve"> </w:t>
      </w:r>
      <w:r w:rsidRPr="00027D4B">
        <w:rPr>
          <w:rFonts w:asciiTheme="majorHAnsi" w:hAnsiTheme="majorHAnsi"/>
          <w:b/>
          <w:bCs/>
        </w:rPr>
        <w:t>skills. Bilingual, hardworking, and ready to join my next team</w:t>
      </w:r>
      <w:r w:rsidRPr="00027D4B">
        <w:rPr>
          <w:rFonts w:asciiTheme="majorHAnsi" w:hAnsiTheme="majorHAnsi"/>
          <w:b/>
          <w:bCs/>
          <w:color w:val="auto"/>
          <w:sz w:val="28"/>
          <w:szCs w:val="28"/>
          <w:u w:val="single"/>
        </w:rPr>
        <w:t xml:space="preserve"> </w:t>
      </w:r>
    </w:p>
    <w:p w14:paraId="7CF36696" w14:textId="77777777" w:rsidR="00027D4B" w:rsidRDefault="00027D4B" w:rsidP="00965D26">
      <w:pPr>
        <w:spacing w:after="0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</w:p>
    <w:p w14:paraId="53C39F8E" w14:textId="5E54E380" w:rsidR="00951D49" w:rsidRPr="009B58EB" w:rsidRDefault="00951D49" w:rsidP="00A875A9">
      <w:pPr>
        <w:spacing w:after="0"/>
        <w:rPr>
          <w:rFonts w:asciiTheme="majorHAnsi" w:hAnsiTheme="majorHAnsi"/>
          <w:b/>
          <w:bCs/>
          <w:color w:val="auto"/>
          <w:sz w:val="24"/>
          <w:szCs w:val="24"/>
          <w:u w:val="single"/>
        </w:rPr>
      </w:pPr>
      <w:r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EDUCATION</w:t>
      </w:r>
    </w:p>
    <w:p w14:paraId="12CCFCC8" w14:textId="643C8096" w:rsidR="0099787B" w:rsidRPr="003E1320" w:rsidRDefault="00027D4B" w:rsidP="00CF17F6">
      <w:pPr>
        <w:pStyle w:val="Heading2"/>
        <w:spacing w:before="0" w:after="0" w:line="276" w:lineRule="auto"/>
        <w:rPr>
          <w:b w:val="0"/>
          <w:i/>
          <w:color w:val="auto"/>
          <w:szCs w:val="24"/>
        </w:rPr>
      </w:pPr>
      <w:r w:rsidRPr="009B58EB">
        <w:rPr>
          <w:color w:val="auto"/>
          <w:sz w:val="22"/>
          <w:szCs w:val="22"/>
        </w:rPr>
        <w:t>Birla Institute of Technology</w:t>
      </w:r>
      <w:r w:rsidR="0099787B" w:rsidRPr="009B58EB">
        <w:rPr>
          <w:color w:val="auto"/>
          <w:sz w:val="22"/>
          <w:szCs w:val="22"/>
        </w:rPr>
        <w:tab/>
      </w:r>
      <w:r w:rsidR="0099787B" w:rsidRPr="003E1320">
        <w:rPr>
          <w:color w:val="auto"/>
          <w:szCs w:val="24"/>
        </w:rPr>
        <w:tab/>
      </w:r>
      <w:r w:rsidR="0099787B" w:rsidRPr="003E1320">
        <w:rPr>
          <w:color w:val="auto"/>
          <w:szCs w:val="24"/>
        </w:rPr>
        <w:tab/>
      </w:r>
      <w:r w:rsidR="0099787B" w:rsidRPr="003E1320">
        <w:rPr>
          <w:color w:val="auto"/>
          <w:szCs w:val="24"/>
        </w:rPr>
        <w:tab/>
      </w:r>
      <w:r w:rsidR="0099787B" w:rsidRPr="003E1320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  </w:t>
      </w:r>
      <w:r w:rsidR="00251FCD">
        <w:rPr>
          <w:color w:val="auto"/>
          <w:szCs w:val="24"/>
        </w:rPr>
        <w:t xml:space="preserve">   </w:t>
      </w:r>
      <w:r w:rsidR="009B58EB">
        <w:rPr>
          <w:color w:val="auto"/>
          <w:szCs w:val="24"/>
        </w:rPr>
        <w:t xml:space="preserve">       </w:t>
      </w:r>
      <w:r w:rsidR="00251FCD">
        <w:rPr>
          <w:color w:val="auto"/>
          <w:szCs w:val="24"/>
        </w:rPr>
        <w:t xml:space="preserve"> </w:t>
      </w:r>
      <w:r w:rsidR="009B58EB">
        <w:rPr>
          <w:color w:val="auto"/>
          <w:szCs w:val="24"/>
        </w:rPr>
        <w:t xml:space="preserve">  </w:t>
      </w:r>
      <w:r w:rsidR="00251FCD">
        <w:rPr>
          <w:color w:val="auto"/>
          <w:szCs w:val="24"/>
        </w:rPr>
        <w:t xml:space="preserve"> </w:t>
      </w:r>
      <w:r w:rsidR="009B58EB">
        <w:rPr>
          <w:color w:val="auto"/>
          <w:szCs w:val="24"/>
        </w:rPr>
        <w:t xml:space="preserve">        </w:t>
      </w:r>
      <w:r w:rsidR="0099787B" w:rsidRPr="009B58EB">
        <w:rPr>
          <w:b w:val="0"/>
          <w:i/>
          <w:color w:val="auto"/>
          <w:sz w:val="22"/>
          <w:szCs w:val="22"/>
        </w:rPr>
        <w:t>(</w:t>
      </w:r>
      <w:r w:rsidRPr="009B58EB">
        <w:rPr>
          <w:b w:val="0"/>
          <w:i/>
          <w:color w:val="auto"/>
          <w:sz w:val="22"/>
          <w:szCs w:val="22"/>
        </w:rPr>
        <w:t>06/</w:t>
      </w:r>
      <w:r w:rsidR="00C8486F" w:rsidRPr="009B58EB">
        <w:rPr>
          <w:b w:val="0"/>
          <w:i/>
          <w:color w:val="auto"/>
          <w:sz w:val="22"/>
          <w:szCs w:val="22"/>
        </w:rPr>
        <w:t xml:space="preserve"> 20</w:t>
      </w:r>
      <w:r w:rsidRPr="009B58EB">
        <w:rPr>
          <w:b w:val="0"/>
          <w:i/>
          <w:color w:val="auto"/>
          <w:sz w:val="22"/>
          <w:szCs w:val="22"/>
        </w:rPr>
        <w:t>22</w:t>
      </w:r>
      <w:r w:rsidR="0099787B" w:rsidRPr="009B58EB">
        <w:rPr>
          <w:b w:val="0"/>
          <w:i/>
          <w:color w:val="auto"/>
          <w:sz w:val="22"/>
          <w:szCs w:val="22"/>
        </w:rPr>
        <w:t xml:space="preserve"> –</w:t>
      </w:r>
      <w:r w:rsidRPr="009B58EB">
        <w:rPr>
          <w:b w:val="0"/>
          <w:i/>
          <w:color w:val="auto"/>
          <w:sz w:val="22"/>
          <w:szCs w:val="22"/>
        </w:rPr>
        <w:t>Present</w:t>
      </w:r>
      <w:r w:rsidR="0099787B" w:rsidRPr="009B58EB">
        <w:rPr>
          <w:b w:val="0"/>
          <w:i/>
          <w:color w:val="auto"/>
          <w:sz w:val="22"/>
          <w:szCs w:val="22"/>
        </w:rPr>
        <w:t>)</w:t>
      </w:r>
    </w:p>
    <w:p w14:paraId="6B0FCDEB" w14:textId="12112D64" w:rsidR="0099787B" w:rsidRPr="009B58EB" w:rsidRDefault="00027D4B" w:rsidP="00CF17F6">
      <w:pPr>
        <w:spacing w:after="0" w:line="276" w:lineRule="auto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Master of Computer Application</w:t>
      </w:r>
      <w:r w:rsidR="00251FCD" w:rsidRPr="009B58EB">
        <w:rPr>
          <w:rFonts w:asciiTheme="majorHAnsi" w:hAnsiTheme="majorHAnsi"/>
          <w:color w:val="auto"/>
        </w:rPr>
        <w:t xml:space="preserve">                                                                                                                           </w:t>
      </w:r>
    </w:p>
    <w:p w14:paraId="1D538440" w14:textId="5F3CEB83" w:rsidR="00027D4B" w:rsidRPr="009B58EB" w:rsidRDefault="00027D4B" w:rsidP="00CF17F6">
      <w:pPr>
        <w:spacing w:after="0" w:line="276" w:lineRule="auto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CGPA: 7.75</w:t>
      </w:r>
    </w:p>
    <w:p w14:paraId="080F1AE8" w14:textId="493901AC" w:rsidR="00251FCD" w:rsidRDefault="00251FCD" w:rsidP="00251FCD">
      <w:pPr>
        <w:pStyle w:val="Heading2"/>
        <w:spacing w:before="0" w:after="0" w:line="276" w:lineRule="auto"/>
        <w:rPr>
          <w:b w:val="0"/>
          <w:i/>
          <w:color w:val="auto"/>
          <w:szCs w:val="24"/>
        </w:rPr>
      </w:pPr>
      <w:r w:rsidRPr="009B58EB">
        <w:rPr>
          <w:color w:val="auto"/>
          <w:sz w:val="22"/>
          <w:szCs w:val="22"/>
        </w:rPr>
        <w:t>Virendra Swarup Institute of computer studies</w:t>
      </w:r>
      <w:r w:rsidR="0099787B" w:rsidRPr="003E1320">
        <w:rPr>
          <w:color w:val="auto"/>
          <w:szCs w:val="24"/>
        </w:rPr>
        <w:tab/>
      </w:r>
      <w:r w:rsidR="0099787B" w:rsidRPr="003E1320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         </w:t>
      </w:r>
      <w:r w:rsidR="009B58EB">
        <w:rPr>
          <w:color w:val="auto"/>
          <w:szCs w:val="24"/>
        </w:rPr>
        <w:t xml:space="preserve">                </w:t>
      </w:r>
      <w:r w:rsidR="0099787B" w:rsidRPr="003E1320">
        <w:rPr>
          <w:b w:val="0"/>
          <w:i/>
          <w:color w:val="auto"/>
          <w:szCs w:val="24"/>
        </w:rPr>
        <w:t>(</w:t>
      </w:r>
      <w:r w:rsidRPr="009B58EB">
        <w:rPr>
          <w:b w:val="0"/>
          <w:i/>
          <w:color w:val="auto"/>
          <w:sz w:val="22"/>
          <w:szCs w:val="22"/>
        </w:rPr>
        <w:t>05/</w:t>
      </w:r>
      <w:r w:rsidR="00C8486F" w:rsidRPr="009B58EB">
        <w:rPr>
          <w:b w:val="0"/>
          <w:i/>
          <w:color w:val="auto"/>
          <w:sz w:val="22"/>
          <w:szCs w:val="22"/>
        </w:rPr>
        <w:t xml:space="preserve"> 20</w:t>
      </w:r>
      <w:r w:rsidRPr="009B58EB">
        <w:rPr>
          <w:b w:val="0"/>
          <w:i/>
          <w:color w:val="auto"/>
          <w:sz w:val="22"/>
          <w:szCs w:val="22"/>
        </w:rPr>
        <w:t>18</w:t>
      </w:r>
      <w:r w:rsidR="0099787B" w:rsidRPr="009B58EB">
        <w:rPr>
          <w:b w:val="0"/>
          <w:i/>
          <w:color w:val="auto"/>
          <w:sz w:val="22"/>
          <w:szCs w:val="22"/>
        </w:rPr>
        <w:t xml:space="preserve"> – </w:t>
      </w:r>
      <w:r w:rsidRPr="009B58EB">
        <w:rPr>
          <w:b w:val="0"/>
          <w:i/>
          <w:color w:val="auto"/>
          <w:sz w:val="22"/>
          <w:szCs w:val="22"/>
        </w:rPr>
        <w:t>08</w:t>
      </w:r>
      <w:r w:rsidR="0099787B" w:rsidRPr="009B58EB">
        <w:rPr>
          <w:b w:val="0"/>
          <w:i/>
          <w:color w:val="auto"/>
          <w:sz w:val="22"/>
          <w:szCs w:val="22"/>
        </w:rPr>
        <w:t xml:space="preserve"> 20</w:t>
      </w:r>
      <w:r w:rsidRPr="009B58EB">
        <w:rPr>
          <w:b w:val="0"/>
          <w:i/>
          <w:color w:val="auto"/>
          <w:sz w:val="22"/>
          <w:szCs w:val="22"/>
        </w:rPr>
        <w:t>21</w:t>
      </w:r>
      <w:r w:rsidR="0099787B" w:rsidRPr="003E1320">
        <w:rPr>
          <w:b w:val="0"/>
          <w:i/>
          <w:color w:val="auto"/>
          <w:szCs w:val="24"/>
        </w:rPr>
        <w:t>)</w:t>
      </w:r>
    </w:p>
    <w:p w14:paraId="003D2046" w14:textId="77777777" w:rsidR="00251FCD" w:rsidRPr="009B58EB" w:rsidRDefault="00251FCD" w:rsidP="00781C6B">
      <w:pPr>
        <w:spacing w:after="80" w:line="276" w:lineRule="auto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 xml:space="preserve">Bachelor of Computer Application </w:t>
      </w:r>
    </w:p>
    <w:p w14:paraId="227D2FC5" w14:textId="77777777" w:rsidR="00251FCD" w:rsidRPr="009B58EB" w:rsidRDefault="00251FCD" w:rsidP="00781C6B">
      <w:pPr>
        <w:spacing w:after="80" w:line="276" w:lineRule="auto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 xml:space="preserve">Percentage: 65.1%   </w:t>
      </w:r>
    </w:p>
    <w:p w14:paraId="068936A1" w14:textId="5FA6F120" w:rsidR="009D1D9F" w:rsidRPr="003E1320" w:rsidRDefault="00251FCD" w:rsidP="00781C6B">
      <w:pPr>
        <w:spacing w:after="80" w:line="276" w:lineRule="auto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5B74A62" w14:textId="3A949D0F" w:rsidR="00306BE0" w:rsidRPr="009B58EB" w:rsidRDefault="00951D49" w:rsidP="00A875A9">
      <w:pPr>
        <w:spacing w:after="0"/>
        <w:rPr>
          <w:rFonts w:asciiTheme="majorHAnsi" w:hAnsiTheme="majorHAnsi"/>
          <w:b/>
          <w:bCs/>
          <w:color w:val="auto"/>
          <w:sz w:val="24"/>
          <w:szCs w:val="24"/>
          <w:u w:val="single"/>
        </w:rPr>
      </w:pPr>
      <w:r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SKILLS</w:t>
      </w:r>
    </w:p>
    <w:p w14:paraId="3644DD53" w14:textId="77777777" w:rsidR="00CF17F6" w:rsidRPr="003E1320" w:rsidRDefault="00CF17F6" w:rsidP="00F834D1">
      <w:pPr>
        <w:pStyle w:val="ListParagraph"/>
        <w:numPr>
          <w:ilvl w:val="0"/>
          <w:numId w:val="32"/>
        </w:numPr>
        <w:spacing w:after="0" w:line="276" w:lineRule="auto"/>
        <w:rPr>
          <w:rFonts w:asciiTheme="majorHAnsi" w:hAnsiTheme="majorHAnsi"/>
          <w:color w:val="auto"/>
          <w:sz w:val="24"/>
          <w:szCs w:val="24"/>
        </w:rPr>
        <w:sectPr w:rsidR="00CF17F6" w:rsidRPr="003E1320" w:rsidSect="00B213F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432" w:right="720" w:bottom="432" w:left="720" w:header="432" w:footer="432" w:gutter="0"/>
          <w:pgNumType w:start="1"/>
          <w:cols w:space="720"/>
          <w:titlePg/>
          <w:docGrid w:linePitch="360"/>
        </w:sectPr>
      </w:pPr>
    </w:p>
    <w:p w14:paraId="18EF6590" w14:textId="7137E86B" w:rsidR="00306BE0" w:rsidRPr="009B58EB" w:rsidRDefault="00251FCD" w:rsidP="00CF17F6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Java</w:t>
      </w:r>
    </w:p>
    <w:p w14:paraId="3317F8A4" w14:textId="3EEAE42A" w:rsidR="00306BE0" w:rsidRPr="009B58EB" w:rsidRDefault="00251FCD" w:rsidP="00CF17F6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MySQL</w:t>
      </w:r>
    </w:p>
    <w:p w14:paraId="5045233E" w14:textId="1047F4CE" w:rsidR="00251FCD" w:rsidRPr="009B58EB" w:rsidRDefault="00251FCD" w:rsidP="00251FCD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Operating System</w:t>
      </w:r>
    </w:p>
    <w:p w14:paraId="5A7D31B1" w14:textId="486947AB" w:rsidR="00306BE0" w:rsidRPr="003E1320" w:rsidRDefault="00251FCD" w:rsidP="00CF17F6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HTML</w:t>
      </w:r>
    </w:p>
    <w:p w14:paraId="1B7E7407" w14:textId="77777777" w:rsidR="009B58EB" w:rsidRDefault="00251FCD" w:rsidP="009B58EB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DBMS</w:t>
      </w:r>
    </w:p>
    <w:p w14:paraId="17C11A34" w14:textId="48B67A4B" w:rsidR="002655DC" w:rsidRPr="009B58EB" w:rsidRDefault="00251FCD" w:rsidP="009B58EB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CSS</w:t>
      </w:r>
    </w:p>
    <w:p w14:paraId="7BC562B5" w14:textId="56B10202" w:rsidR="002655DC" w:rsidRPr="009B58EB" w:rsidRDefault="00251FCD" w:rsidP="00251FCD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C/C++</w:t>
      </w:r>
    </w:p>
    <w:p w14:paraId="2B734330" w14:textId="12913CB6" w:rsidR="00540B28" w:rsidRPr="003E1320" w:rsidRDefault="00540B28" w:rsidP="00E066F9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color w:val="auto"/>
          <w:sz w:val="24"/>
          <w:szCs w:val="24"/>
        </w:rPr>
        <w:sectPr w:rsidR="00540B28" w:rsidRPr="003E1320" w:rsidSect="00B213FA">
          <w:type w:val="continuous"/>
          <w:pgSz w:w="11906" w:h="16838" w:code="9"/>
          <w:pgMar w:top="432" w:right="720" w:bottom="432" w:left="720" w:header="432" w:footer="432" w:gutter="0"/>
          <w:pgNumType w:start="1"/>
          <w:cols w:num="3" w:space="720"/>
          <w:titlePg/>
          <w:docGrid w:linePitch="360"/>
        </w:sectPr>
      </w:pPr>
    </w:p>
    <w:p w14:paraId="3D0856EA" w14:textId="77777777" w:rsidR="00A86DA3" w:rsidRDefault="00A86DA3" w:rsidP="00A875A9">
      <w:pPr>
        <w:spacing w:after="0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</w:p>
    <w:p w14:paraId="57ECC254" w14:textId="75F8FB79" w:rsidR="00A86DA3" w:rsidRPr="009B58EB" w:rsidRDefault="00A86DA3" w:rsidP="00A875A9">
      <w:pPr>
        <w:spacing w:after="0"/>
        <w:rPr>
          <w:rFonts w:asciiTheme="majorHAnsi" w:hAnsiTheme="majorHAnsi"/>
          <w:b/>
          <w:bCs/>
          <w:color w:val="auto"/>
          <w:sz w:val="24"/>
          <w:szCs w:val="24"/>
          <w:u w:val="single"/>
        </w:rPr>
      </w:pPr>
      <w:r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INTERNSHIP</w:t>
      </w:r>
    </w:p>
    <w:p w14:paraId="10E8B273" w14:textId="08CA9456" w:rsidR="00A86DA3" w:rsidRPr="009B58EB" w:rsidRDefault="00A86DA3" w:rsidP="00A875A9">
      <w:pPr>
        <w:spacing w:after="0"/>
        <w:rPr>
          <w:rFonts w:asciiTheme="majorHAnsi" w:hAnsiTheme="majorHAnsi"/>
          <w:b/>
          <w:bCs/>
          <w:color w:val="auto"/>
        </w:rPr>
      </w:pPr>
      <w:r w:rsidRPr="009B58EB">
        <w:rPr>
          <w:rFonts w:asciiTheme="majorHAnsi" w:hAnsiTheme="majorHAnsi"/>
          <w:b/>
          <w:bCs/>
          <w:color w:val="auto"/>
        </w:rPr>
        <w:t xml:space="preserve">JAVA INTERNSHIP                                                                                                                              </w:t>
      </w:r>
      <w:r w:rsidR="00A877D3">
        <w:rPr>
          <w:rFonts w:asciiTheme="majorHAnsi" w:hAnsiTheme="majorHAnsi"/>
          <w:b/>
          <w:bCs/>
          <w:color w:val="auto"/>
        </w:rPr>
        <w:t xml:space="preserve">                </w:t>
      </w:r>
      <w:r w:rsidR="00A877D3" w:rsidRPr="00A877D3">
        <w:rPr>
          <w:rFonts w:asciiTheme="majorHAnsi" w:hAnsiTheme="majorHAnsi"/>
          <w:color w:val="auto"/>
        </w:rPr>
        <w:t>0</w:t>
      </w:r>
      <w:r w:rsidRPr="009B58EB">
        <w:rPr>
          <w:rFonts w:asciiTheme="majorHAnsi" w:hAnsiTheme="majorHAnsi"/>
          <w:color w:val="auto"/>
        </w:rPr>
        <w:t>6/2023-</w:t>
      </w:r>
      <w:r w:rsidR="00A877D3">
        <w:rPr>
          <w:rFonts w:asciiTheme="majorHAnsi" w:hAnsiTheme="majorHAnsi"/>
          <w:color w:val="auto"/>
        </w:rPr>
        <w:t>0</w:t>
      </w:r>
      <w:r w:rsidRPr="009B58EB">
        <w:rPr>
          <w:rFonts w:asciiTheme="majorHAnsi" w:hAnsiTheme="majorHAnsi"/>
          <w:color w:val="auto"/>
        </w:rPr>
        <w:t>7/2023</w:t>
      </w:r>
    </w:p>
    <w:p w14:paraId="537A55EF" w14:textId="1D32D247" w:rsidR="00A86DA3" w:rsidRPr="009B58EB" w:rsidRDefault="00A86DA3" w:rsidP="00A875A9">
      <w:pPr>
        <w:spacing w:after="0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upskill Campus</w:t>
      </w:r>
    </w:p>
    <w:p w14:paraId="6D7246F7" w14:textId="394F78DB" w:rsidR="00A86DA3" w:rsidRPr="009B58EB" w:rsidRDefault="00A86DA3" w:rsidP="00A875A9">
      <w:pPr>
        <w:spacing w:after="0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Worked on the project bank management system</w:t>
      </w:r>
    </w:p>
    <w:p w14:paraId="03C120B2" w14:textId="7C9B0C29" w:rsidR="00A86DA3" w:rsidRPr="009B58EB" w:rsidRDefault="00A86DA3" w:rsidP="00A875A9">
      <w:pPr>
        <w:spacing w:after="0"/>
        <w:rPr>
          <w:rFonts w:asciiTheme="majorHAnsi" w:hAnsiTheme="majorHAnsi"/>
          <w:b/>
          <w:bCs/>
          <w:color w:val="auto"/>
        </w:rPr>
      </w:pPr>
      <w:r w:rsidRPr="009B58EB">
        <w:rPr>
          <w:rFonts w:asciiTheme="majorHAnsi" w:hAnsiTheme="majorHAnsi"/>
          <w:b/>
          <w:bCs/>
          <w:color w:val="auto"/>
        </w:rPr>
        <w:t xml:space="preserve">WEB DEVELOPMENT                                                                                                                        </w:t>
      </w:r>
      <w:r w:rsidR="00A877D3">
        <w:rPr>
          <w:rFonts w:asciiTheme="majorHAnsi" w:hAnsiTheme="majorHAnsi"/>
          <w:b/>
          <w:bCs/>
          <w:color w:val="auto"/>
        </w:rPr>
        <w:t xml:space="preserve">                    </w:t>
      </w:r>
      <w:r w:rsidRPr="009B58EB">
        <w:rPr>
          <w:rFonts w:asciiTheme="majorHAnsi" w:hAnsiTheme="majorHAnsi"/>
          <w:b/>
          <w:bCs/>
          <w:color w:val="auto"/>
        </w:rPr>
        <w:t xml:space="preserve"> </w:t>
      </w:r>
      <w:r w:rsidRPr="009B58EB">
        <w:rPr>
          <w:rFonts w:asciiTheme="majorHAnsi" w:hAnsiTheme="majorHAnsi"/>
          <w:color w:val="auto"/>
        </w:rPr>
        <w:t>7/2023-present</w:t>
      </w:r>
    </w:p>
    <w:p w14:paraId="2FA29A53" w14:textId="0EA6BD77" w:rsidR="00A86DA3" w:rsidRPr="009B58EB" w:rsidRDefault="00A86DA3" w:rsidP="00A875A9">
      <w:pPr>
        <w:spacing w:after="0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Bharat Intern</w:t>
      </w:r>
    </w:p>
    <w:p w14:paraId="18F7348B" w14:textId="41950CD3" w:rsidR="00A86DA3" w:rsidRPr="009B58EB" w:rsidRDefault="00A86DA3" w:rsidP="00A875A9">
      <w:pPr>
        <w:spacing w:after="0"/>
        <w:rPr>
          <w:rFonts w:asciiTheme="majorHAnsi" w:hAnsiTheme="majorHAnsi"/>
          <w:color w:val="auto"/>
        </w:rPr>
      </w:pPr>
      <w:r w:rsidRPr="009B58EB">
        <w:rPr>
          <w:rFonts w:asciiTheme="majorHAnsi" w:hAnsiTheme="majorHAnsi"/>
          <w:color w:val="auto"/>
        </w:rPr>
        <w:t>Worked on the project portfolio and Netflix clone</w:t>
      </w:r>
    </w:p>
    <w:p w14:paraId="1C97AB8E" w14:textId="77777777" w:rsidR="00A86DA3" w:rsidRPr="00A86DA3" w:rsidRDefault="00A86DA3" w:rsidP="00A875A9">
      <w:pPr>
        <w:spacing w:after="0"/>
        <w:rPr>
          <w:rFonts w:asciiTheme="majorHAnsi" w:hAnsiTheme="majorHAnsi"/>
          <w:color w:val="auto"/>
          <w:sz w:val="24"/>
          <w:szCs w:val="24"/>
        </w:rPr>
      </w:pPr>
    </w:p>
    <w:p w14:paraId="10210B59" w14:textId="581A7D77" w:rsidR="00CF17F6" w:rsidRPr="009B58EB" w:rsidRDefault="00951D49" w:rsidP="00A875A9">
      <w:pPr>
        <w:spacing w:after="0"/>
        <w:rPr>
          <w:rFonts w:asciiTheme="majorHAnsi" w:hAnsiTheme="majorHAnsi"/>
          <w:b/>
          <w:bCs/>
          <w:color w:val="auto"/>
          <w:sz w:val="24"/>
          <w:szCs w:val="24"/>
          <w:u w:val="single"/>
        </w:rPr>
      </w:pPr>
      <w:r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PROJECT</w:t>
      </w:r>
      <w:r w:rsidR="00A86DA3" w:rsidRPr="009B58EB">
        <w:rPr>
          <w:rFonts w:asciiTheme="majorHAnsi" w:hAnsiTheme="majorHAnsi"/>
          <w:b/>
          <w:bCs/>
          <w:color w:val="auto"/>
          <w:sz w:val="24"/>
          <w:szCs w:val="24"/>
          <w:u w:val="single"/>
        </w:rPr>
        <w:t>S</w:t>
      </w:r>
    </w:p>
    <w:p w14:paraId="622961AD" w14:textId="5EA95C11" w:rsidR="00951D49" w:rsidRPr="009B58EB" w:rsidRDefault="00A86DA3" w:rsidP="00E16FEF">
      <w:pPr>
        <w:pStyle w:val="Heading1"/>
        <w:spacing w:before="0" w:after="0" w:line="276" w:lineRule="auto"/>
        <w:jc w:val="both"/>
        <w:rPr>
          <w:color w:val="auto"/>
          <w:sz w:val="22"/>
          <w:szCs w:val="22"/>
        </w:rPr>
      </w:pPr>
      <w:r w:rsidRPr="009B58EB">
        <w:rPr>
          <w:color w:val="auto"/>
          <w:sz w:val="22"/>
          <w:szCs w:val="22"/>
        </w:rPr>
        <w:t>SPOTIFY CLONE</w:t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E16FEF" w:rsidRPr="00A877D3">
        <w:rPr>
          <w:iCs/>
          <w:color w:val="auto"/>
          <w:sz w:val="22"/>
          <w:szCs w:val="22"/>
        </w:rPr>
        <w:t xml:space="preserve"> </w:t>
      </w:r>
      <w:r w:rsidR="00E02068" w:rsidRPr="00A877D3">
        <w:rPr>
          <w:iCs/>
          <w:color w:val="auto"/>
          <w:sz w:val="22"/>
          <w:szCs w:val="22"/>
        </w:rPr>
        <w:t xml:space="preserve">                          </w:t>
      </w:r>
      <w:r w:rsidR="00306BE0" w:rsidRPr="00A877D3">
        <w:rPr>
          <w:b w:val="0"/>
          <w:iCs/>
          <w:color w:val="auto"/>
          <w:sz w:val="22"/>
          <w:szCs w:val="22"/>
        </w:rPr>
        <w:t>(</w:t>
      </w:r>
      <w:r w:rsidR="00E02068" w:rsidRPr="00A877D3">
        <w:rPr>
          <w:b w:val="0"/>
          <w:iCs/>
          <w:color w:val="auto"/>
          <w:sz w:val="22"/>
          <w:szCs w:val="22"/>
        </w:rPr>
        <w:t>05/</w:t>
      </w:r>
      <w:r w:rsidR="00306BE0" w:rsidRPr="00A877D3">
        <w:rPr>
          <w:b w:val="0"/>
          <w:iCs/>
          <w:color w:val="auto"/>
          <w:sz w:val="22"/>
          <w:szCs w:val="22"/>
        </w:rPr>
        <w:t>20</w:t>
      </w:r>
      <w:r w:rsidR="00E02068" w:rsidRPr="00A877D3">
        <w:rPr>
          <w:b w:val="0"/>
          <w:iCs/>
          <w:color w:val="auto"/>
          <w:sz w:val="22"/>
          <w:szCs w:val="22"/>
        </w:rPr>
        <w:t>23</w:t>
      </w:r>
      <w:r w:rsidR="00306BE0" w:rsidRPr="00A877D3">
        <w:rPr>
          <w:b w:val="0"/>
          <w:iCs/>
          <w:color w:val="auto"/>
          <w:sz w:val="22"/>
          <w:szCs w:val="22"/>
        </w:rPr>
        <w:t xml:space="preserve"> – </w:t>
      </w:r>
      <w:r w:rsidR="00E02068" w:rsidRPr="00A877D3">
        <w:rPr>
          <w:b w:val="0"/>
          <w:iCs/>
          <w:color w:val="auto"/>
          <w:sz w:val="22"/>
          <w:szCs w:val="22"/>
        </w:rPr>
        <w:t>06</w:t>
      </w:r>
      <w:r w:rsidR="00306BE0" w:rsidRPr="00A877D3">
        <w:rPr>
          <w:b w:val="0"/>
          <w:iCs/>
          <w:color w:val="auto"/>
          <w:sz w:val="22"/>
          <w:szCs w:val="22"/>
        </w:rPr>
        <w:t xml:space="preserve"> 20</w:t>
      </w:r>
      <w:r w:rsidR="00E02068" w:rsidRPr="00A877D3">
        <w:rPr>
          <w:b w:val="0"/>
          <w:iCs/>
          <w:color w:val="auto"/>
          <w:sz w:val="22"/>
          <w:szCs w:val="22"/>
        </w:rPr>
        <w:t>23</w:t>
      </w:r>
      <w:r w:rsidR="00306BE0" w:rsidRPr="009B58EB">
        <w:rPr>
          <w:b w:val="0"/>
          <w:i/>
          <w:color w:val="auto"/>
          <w:sz w:val="22"/>
          <w:szCs w:val="22"/>
        </w:rPr>
        <w:t>)</w:t>
      </w:r>
    </w:p>
    <w:p w14:paraId="689503E9" w14:textId="438FDDB4" w:rsidR="004D0368" w:rsidRPr="009B58EB" w:rsidRDefault="00D87080" w:rsidP="00152455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Work as frontend developer.</w:t>
      </w:r>
    </w:p>
    <w:p w14:paraId="37C3E839" w14:textId="22CE4900" w:rsidR="004D0368" w:rsidRPr="009B58EB" w:rsidRDefault="00D87080" w:rsidP="00152455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It is a clone</w:t>
      </w:r>
      <w:r w:rsidR="00DD7517">
        <w:rPr>
          <w:rFonts w:asciiTheme="majorHAnsi" w:hAnsiTheme="majorHAnsi"/>
          <w:color w:val="auto"/>
        </w:rPr>
        <w:t xml:space="preserve"> of spotify</w:t>
      </w:r>
      <w:r>
        <w:rPr>
          <w:rFonts w:asciiTheme="majorHAnsi" w:hAnsiTheme="majorHAnsi"/>
          <w:color w:val="auto"/>
        </w:rPr>
        <w:t xml:space="preserve"> where we can listen music </w:t>
      </w:r>
      <w:r w:rsidR="00DD7517">
        <w:rPr>
          <w:rFonts w:asciiTheme="majorHAnsi" w:hAnsiTheme="majorHAnsi"/>
          <w:color w:val="auto"/>
        </w:rPr>
        <w:t>and I</w:t>
      </w:r>
      <w:r>
        <w:rPr>
          <w:rFonts w:asciiTheme="majorHAnsi" w:hAnsiTheme="majorHAnsi"/>
          <w:color w:val="auto"/>
        </w:rPr>
        <w:t xml:space="preserve"> use HTML, CSS, </w:t>
      </w:r>
      <w:r w:rsidR="00DD7517">
        <w:rPr>
          <w:rFonts w:asciiTheme="majorHAnsi" w:hAnsiTheme="majorHAnsi"/>
          <w:color w:val="auto"/>
        </w:rPr>
        <w:t>J</w:t>
      </w:r>
      <w:r>
        <w:rPr>
          <w:rFonts w:asciiTheme="majorHAnsi" w:hAnsiTheme="majorHAnsi"/>
          <w:color w:val="auto"/>
        </w:rPr>
        <w:t>avascript.</w:t>
      </w:r>
    </w:p>
    <w:p w14:paraId="71B09FBB" w14:textId="314ED73D" w:rsidR="00951D49" w:rsidRPr="009B58EB" w:rsidRDefault="00FD66FD" w:rsidP="00152455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Tool used in making project is Visual Studio.</w:t>
      </w:r>
    </w:p>
    <w:p w14:paraId="63D3AAEA" w14:textId="21DB6714" w:rsidR="00DD7517" w:rsidRDefault="009B58EB" w:rsidP="00DD7517">
      <w:pPr>
        <w:pStyle w:val="Heading2"/>
        <w:spacing w:before="0" w:after="0" w:line="276" w:lineRule="auto"/>
        <w:jc w:val="both"/>
        <w:rPr>
          <w:b w:val="0"/>
          <w:i/>
          <w:color w:val="auto"/>
          <w:sz w:val="22"/>
          <w:szCs w:val="22"/>
        </w:rPr>
      </w:pPr>
      <w:r w:rsidRPr="009B58EB">
        <w:rPr>
          <w:color w:val="auto"/>
          <w:sz w:val="22"/>
          <w:szCs w:val="22"/>
        </w:rPr>
        <w:t>NETFLIX CLONE</w:t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306BE0" w:rsidRPr="009B58EB">
        <w:rPr>
          <w:color w:val="auto"/>
          <w:sz w:val="22"/>
          <w:szCs w:val="22"/>
        </w:rPr>
        <w:tab/>
      </w:r>
      <w:r w:rsidR="00A877D3">
        <w:rPr>
          <w:color w:val="auto"/>
          <w:sz w:val="22"/>
          <w:szCs w:val="22"/>
        </w:rPr>
        <w:t xml:space="preserve">                          </w:t>
      </w:r>
      <w:r w:rsidR="00E16FEF" w:rsidRPr="009B58EB">
        <w:rPr>
          <w:color w:val="auto"/>
          <w:sz w:val="22"/>
          <w:szCs w:val="22"/>
        </w:rPr>
        <w:t xml:space="preserve"> </w:t>
      </w:r>
      <w:r w:rsidR="00A877D3" w:rsidRPr="00A877D3">
        <w:rPr>
          <w:b w:val="0"/>
          <w:bCs/>
          <w:color w:val="auto"/>
          <w:sz w:val="22"/>
          <w:szCs w:val="22"/>
        </w:rPr>
        <w:t>0</w:t>
      </w:r>
      <w:r w:rsidR="00A877D3" w:rsidRPr="00A877D3">
        <w:rPr>
          <w:b w:val="0"/>
          <w:color w:val="auto"/>
          <w:sz w:val="22"/>
          <w:szCs w:val="22"/>
        </w:rPr>
        <w:t>7/</w:t>
      </w:r>
      <w:r w:rsidR="00306BE0" w:rsidRPr="00A877D3">
        <w:rPr>
          <w:b w:val="0"/>
          <w:color w:val="auto"/>
          <w:sz w:val="22"/>
          <w:szCs w:val="22"/>
        </w:rPr>
        <w:t>20</w:t>
      </w:r>
      <w:r w:rsidR="00A877D3" w:rsidRPr="00A877D3">
        <w:rPr>
          <w:b w:val="0"/>
          <w:color w:val="auto"/>
          <w:sz w:val="22"/>
          <w:szCs w:val="22"/>
        </w:rPr>
        <w:t>23</w:t>
      </w:r>
      <w:r w:rsidR="00306BE0" w:rsidRPr="00A877D3">
        <w:rPr>
          <w:b w:val="0"/>
          <w:color w:val="auto"/>
          <w:sz w:val="22"/>
          <w:szCs w:val="22"/>
        </w:rPr>
        <w:t xml:space="preserve">– </w:t>
      </w:r>
      <w:r w:rsidR="00A877D3" w:rsidRPr="00A877D3">
        <w:rPr>
          <w:b w:val="0"/>
          <w:color w:val="auto"/>
          <w:sz w:val="22"/>
          <w:szCs w:val="22"/>
        </w:rPr>
        <w:t>08/</w:t>
      </w:r>
      <w:r w:rsidR="00306BE0" w:rsidRPr="00A877D3">
        <w:rPr>
          <w:b w:val="0"/>
          <w:color w:val="auto"/>
          <w:sz w:val="22"/>
          <w:szCs w:val="22"/>
        </w:rPr>
        <w:t xml:space="preserve"> 20</w:t>
      </w:r>
      <w:r w:rsidR="00A877D3" w:rsidRPr="00A877D3">
        <w:rPr>
          <w:b w:val="0"/>
          <w:color w:val="auto"/>
          <w:sz w:val="22"/>
          <w:szCs w:val="22"/>
        </w:rPr>
        <w:t>23</w:t>
      </w:r>
      <w:r w:rsidR="00306BE0" w:rsidRPr="00A877D3">
        <w:rPr>
          <w:b w:val="0"/>
          <w:color w:val="auto"/>
          <w:sz w:val="22"/>
          <w:szCs w:val="22"/>
        </w:rPr>
        <w:t>)</w:t>
      </w:r>
    </w:p>
    <w:p w14:paraId="24F15BA1" w14:textId="5A54F8EB" w:rsidR="00DD7517" w:rsidRDefault="00DD7517" w:rsidP="00DD7517">
      <w:pPr>
        <w:pStyle w:val="ListParagraph"/>
        <w:numPr>
          <w:ilvl w:val="0"/>
          <w:numId w:val="39"/>
        </w:numPr>
      </w:pPr>
      <w:r>
        <w:t>Work as frontend developer.</w:t>
      </w:r>
    </w:p>
    <w:p w14:paraId="1B0E62AA" w14:textId="028CDAE6" w:rsidR="00DD7517" w:rsidRDefault="00DD7517" w:rsidP="00DD7517">
      <w:pPr>
        <w:pStyle w:val="ListParagraph"/>
        <w:numPr>
          <w:ilvl w:val="0"/>
          <w:numId w:val="39"/>
        </w:numPr>
      </w:pPr>
      <w:r>
        <w:t>It is a clone of Netflix where we can watch movies and series and I use HTML, CSS, Javascript.</w:t>
      </w:r>
    </w:p>
    <w:p w14:paraId="4DEB4DC5" w14:textId="70DD9B77" w:rsidR="00DD7517" w:rsidRPr="00DD7517" w:rsidRDefault="00DD7517" w:rsidP="00DD7517">
      <w:pPr>
        <w:pStyle w:val="ListParagraph"/>
        <w:numPr>
          <w:ilvl w:val="0"/>
          <w:numId w:val="39"/>
        </w:numPr>
      </w:pPr>
      <w:r>
        <w:t>Tool used in making project is Visual Studio.</w:t>
      </w:r>
    </w:p>
    <w:p w14:paraId="57648D2D" w14:textId="10E69BE5" w:rsidR="009B58EB" w:rsidRPr="009B58EB" w:rsidRDefault="009B58EB" w:rsidP="009B58EB">
      <w:pPr>
        <w:pStyle w:val="Heading2"/>
        <w:spacing w:before="0" w:after="0" w:line="276" w:lineRule="auto"/>
        <w:jc w:val="both"/>
        <w:rPr>
          <w:color w:val="auto"/>
          <w:sz w:val="22"/>
          <w:szCs w:val="22"/>
        </w:rPr>
      </w:pPr>
      <w:r w:rsidRPr="009B58EB">
        <w:rPr>
          <w:color w:val="auto"/>
          <w:sz w:val="22"/>
          <w:szCs w:val="22"/>
        </w:rPr>
        <w:t>Portfolio website</w:t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Pr="009B58EB">
        <w:rPr>
          <w:color w:val="auto"/>
          <w:sz w:val="22"/>
          <w:szCs w:val="22"/>
        </w:rPr>
        <w:tab/>
      </w:r>
      <w:r w:rsidR="00A877D3" w:rsidRPr="00A877D3">
        <w:rPr>
          <w:iCs/>
          <w:color w:val="auto"/>
          <w:sz w:val="22"/>
          <w:szCs w:val="22"/>
        </w:rPr>
        <w:t xml:space="preserve">                          </w:t>
      </w:r>
      <w:r w:rsidRPr="00A877D3">
        <w:rPr>
          <w:b w:val="0"/>
          <w:iCs/>
          <w:color w:val="auto"/>
          <w:sz w:val="22"/>
          <w:szCs w:val="22"/>
        </w:rPr>
        <w:t>(</w:t>
      </w:r>
      <w:r w:rsidR="00A877D3" w:rsidRPr="00A877D3">
        <w:rPr>
          <w:b w:val="0"/>
          <w:iCs/>
          <w:color w:val="auto"/>
          <w:sz w:val="22"/>
          <w:szCs w:val="22"/>
        </w:rPr>
        <w:t>07/</w:t>
      </w:r>
      <w:r w:rsidRPr="00A877D3">
        <w:rPr>
          <w:b w:val="0"/>
          <w:iCs/>
          <w:color w:val="auto"/>
          <w:sz w:val="22"/>
          <w:szCs w:val="22"/>
        </w:rPr>
        <w:t>20</w:t>
      </w:r>
      <w:r w:rsidR="00A877D3" w:rsidRPr="00A877D3">
        <w:rPr>
          <w:b w:val="0"/>
          <w:iCs/>
          <w:color w:val="auto"/>
          <w:sz w:val="22"/>
          <w:szCs w:val="22"/>
        </w:rPr>
        <w:t>23</w:t>
      </w:r>
      <w:r w:rsidRPr="00A877D3">
        <w:rPr>
          <w:b w:val="0"/>
          <w:iCs/>
          <w:color w:val="auto"/>
          <w:sz w:val="22"/>
          <w:szCs w:val="22"/>
        </w:rPr>
        <w:t>–</w:t>
      </w:r>
      <w:r w:rsidR="00A877D3" w:rsidRPr="00A877D3">
        <w:rPr>
          <w:b w:val="0"/>
          <w:iCs/>
          <w:color w:val="auto"/>
          <w:sz w:val="22"/>
          <w:szCs w:val="22"/>
        </w:rPr>
        <w:t>08</w:t>
      </w:r>
      <w:r w:rsidRPr="00A877D3">
        <w:rPr>
          <w:b w:val="0"/>
          <w:iCs/>
          <w:color w:val="auto"/>
          <w:sz w:val="22"/>
          <w:szCs w:val="22"/>
        </w:rPr>
        <w:t xml:space="preserve"> </w:t>
      </w:r>
      <w:r w:rsidR="00A877D3" w:rsidRPr="00A877D3">
        <w:rPr>
          <w:b w:val="0"/>
          <w:iCs/>
          <w:color w:val="auto"/>
          <w:sz w:val="22"/>
          <w:szCs w:val="22"/>
        </w:rPr>
        <w:t>/</w:t>
      </w:r>
      <w:r w:rsidRPr="00A877D3">
        <w:rPr>
          <w:b w:val="0"/>
          <w:iCs/>
          <w:color w:val="auto"/>
          <w:sz w:val="22"/>
          <w:szCs w:val="22"/>
        </w:rPr>
        <w:t>20</w:t>
      </w:r>
      <w:r w:rsidR="00A877D3" w:rsidRPr="00A877D3">
        <w:rPr>
          <w:b w:val="0"/>
          <w:iCs/>
          <w:color w:val="auto"/>
          <w:sz w:val="22"/>
          <w:szCs w:val="22"/>
        </w:rPr>
        <w:t>23</w:t>
      </w:r>
      <w:r w:rsidRPr="00A877D3">
        <w:rPr>
          <w:b w:val="0"/>
          <w:iCs/>
          <w:color w:val="auto"/>
          <w:sz w:val="22"/>
          <w:szCs w:val="22"/>
        </w:rPr>
        <w:t>)</w:t>
      </w:r>
    </w:p>
    <w:p w14:paraId="4788CB44" w14:textId="4EEF8374" w:rsidR="009B58EB" w:rsidRPr="009B58EB" w:rsidRDefault="00DD7517" w:rsidP="009B58EB">
      <w:pPr>
        <w:pStyle w:val="ListBullet"/>
        <w:numPr>
          <w:ilvl w:val="0"/>
          <w:numId w:val="34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Work as frontend developer.</w:t>
      </w:r>
    </w:p>
    <w:p w14:paraId="65EADA53" w14:textId="294DBF4E" w:rsidR="009B58EB" w:rsidRPr="009B58EB" w:rsidRDefault="005A29EE" w:rsidP="009B58EB">
      <w:pPr>
        <w:pStyle w:val="ListBullet"/>
        <w:numPr>
          <w:ilvl w:val="0"/>
          <w:numId w:val="34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 xml:space="preserve">It is my portfolio where you will get all my formal information and I use HTML, CSS, Javascript. </w:t>
      </w:r>
    </w:p>
    <w:p w14:paraId="7DC68E32" w14:textId="438868FC" w:rsidR="009B58EB" w:rsidRPr="009B58EB" w:rsidRDefault="005A29EE" w:rsidP="009B58EB">
      <w:pPr>
        <w:pStyle w:val="ListBullet"/>
        <w:numPr>
          <w:ilvl w:val="0"/>
          <w:numId w:val="34"/>
        </w:numPr>
        <w:spacing w:after="80" w:line="276" w:lineRule="auto"/>
        <w:ind w:left="504"/>
        <w:contextualSpacing w:val="0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Tool used in making project is Visual Studio.</w:t>
      </w:r>
    </w:p>
    <w:p w14:paraId="1A5923AA" w14:textId="3787C8AC" w:rsidR="009B58EB" w:rsidRPr="003E1320" w:rsidRDefault="005A29EE" w:rsidP="009B58EB">
      <w:pPr>
        <w:pStyle w:val="Heading2"/>
        <w:spacing w:before="0" w:after="0" w:line="276" w:lineRule="auto"/>
        <w:jc w:val="both"/>
        <w:rPr>
          <w:color w:val="auto"/>
          <w:szCs w:val="24"/>
        </w:rPr>
      </w:pPr>
      <w:r>
        <w:rPr>
          <w:color w:val="auto"/>
          <w:szCs w:val="24"/>
        </w:rPr>
        <w:t>Bank system management</w:t>
      </w:r>
      <w:r w:rsidR="009B58EB" w:rsidRPr="003E1320">
        <w:rPr>
          <w:color w:val="auto"/>
          <w:szCs w:val="24"/>
        </w:rPr>
        <w:tab/>
      </w:r>
      <w:r w:rsidR="009B58EB" w:rsidRPr="003E1320">
        <w:rPr>
          <w:color w:val="auto"/>
          <w:szCs w:val="24"/>
        </w:rPr>
        <w:tab/>
      </w:r>
      <w:r w:rsidR="009B58EB" w:rsidRPr="003E1320">
        <w:rPr>
          <w:color w:val="auto"/>
          <w:szCs w:val="24"/>
        </w:rPr>
        <w:tab/>
      </w:r>
      <w:r w:rsidR="009B58EB" w:rsidRPr="003E1320">
        <w:rPr>
          <w:color w:val="auto"/>
          <w:szCs w:val="24"/>
        </w:rPr>
        <w:tab/>
      </w:r>
      <w:r w:rsidR="009B58EB" w:rsidRPr="003E1320">
        <w:rPr>
          <w:color w:val="auto"/>
          <w:szCs w:val="24"/>
        </w:rPr>
        <w:tab/>
      </w:r>
      <w:r w:rsidR="009B58EB" w:rsidRPr="003E1320">
        <w:rPr>
          <w:color w:val="auto"/>
          <w:szCs w:val="24"/>
        </w:rPr>
        <w:tab/>
      </w:r>
      <w:r w:rsidR="00A877D3">
        <w:rPr>
          <w:color w:val="auto"/>
          <w:szCs w:val="24"/>
        </w:rPr>
        <w:t xml:space="preserve">                    </w:t>
      </w:r>
      <w:r w:rsidR="009B58EB" w:rsidRPr="00A877D3">
        <w:rPr>
          <w:b w:val="0"/>
          <w:iCs/>
          <w:color w:val="auto"/>
          <w:szCs w:val="24"/>
        </w:rPr>
        <w:t>(</w:t>
      </w:r>
      <w:r w:rsidR="00A877D3" w:rsidRPr="00A877D3">
        <w:rPr>
          <w:b w:val="0"/>
          <w:iCs/>
          <w:color w:val="auto"/>
          <w:szCs w:val="24"/>
        </w:rPr>
        <w:t>06/</w:t>
      </w:r>
      <w:r w:rsidR="009B58EB" w:rsidRPr="00A877D3">
        <w:rPr>
          <w:b w:val="0"/>
          <w:iCs/>
          <w:color w:val="auto"/>
          <w:szCs w:val="24"/>
        </w:rPr>
        <w:t>20</w:t>
      </w:r>
      <w:r w:rsidR="00A877D3" w:rsidRPr="00A877D3">
        <w:rPr>
          <w:b w:val="0"/>
          <w:iCs/>
          <w:color w:val="auto"/>
          <w:szCs w:val="24"/>
        </w:rPr>
        <w:t>23</w:t>
      </w:r>
      <w:r w:rsidR="009B58EB" w:rsidRPr="00A877D3">
        <w:rPr>
          <w:b w:val="0"/>
          <w:iCs/>
          <w:color w:val="auto"/>
          <w:szCs w:val="24"/>
        </w:rPr>
        <w:t>–</w:t>
      </w:r>
      <w:r w:rsidR="00A877D3" w:rsidRPr="00A877D3">
        <w:rPr>
          <w:b w:val="0"/>
          <w:iCs/>
          <w:color w:val="auto"/>
          <w:szCs w:val="24"/>
        </w:rPr>
        <w:t>07/</w:t>
      </w:r>
      <w:r w:rsidR="009B58EB" w:rsidRPr="00A877D3">
        <w:rPr>
          <w:b w:val="0"/>
          <w:iCs/>
          <w:color w:val="auto"/>
          <w:szCs w:val="24"/>
        </w:rPr>
        <w:t xml:space="preserve"> 20</w:t>
      </w:r>
      <w:r w:rsidR="00A877D3" w:rsidRPr="00A877D3">
        <w:rPr>
          <w:b w:val="0"/>
          <w:iCs/>
          <w:color w:val="auto"/>
          <w:szCs w:val="24"/>
        </w:rPr>
        <w:t>23</w:t>
      </w:r>
      <w:r w:rsidR="009B58EB" w:rsidRPr="00A877D3">
        <w:rPr>
          <w:b w:val="0"/>
          <w:iCs/>
          <w:color w:val="auto"/>
          <w:szCs w:val="24"/>
        </w:rPr>
        <w:t>)</w:t>
      </w:r>
    </w:p>
    <w:p w14:paraId="68B9FD8F" w14:textId="31D08C19" w:rsidR="009B58EB" w:rsidRPr="005A29EE" w:rsidRDefault="005A29EE" w:rsidP="009B58EB">
      <w:pPr>
        <w:pStyle w:val="ListBullet"/>
        <w:numPr>
          <w:ilvl w:val="0"/>
          <w:numId w:val="34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Work as frontend and backend both.</w:t>
      </w:r>
    </w:p>
    <w:p w14:paraId="424137C2" w14:textId="1818DF17" w:rsidR="009B58EB" w:rsidRPr="005A29EE" w:rsidRDefault="005A29EE" w:rsidP="009B58EB">
      <w:pPr>
        <w:pStyle w:val="ListBullet"/>
        <w:numPr>
          <w:ilvl w:val="0"/>
          <w:numId w:val="34"/>
        </w:numPr>
        <w:spacing w:after="0" w:line="276" w:lineRule="auto"/>
        <w:ind w:left="504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It is bank system where we login or signup first and then deposit or withdraw and check bank statement</w:t>
      </w:r>
      <w:r w:rsidR="00EA25E8">
        <w:rPr>
          <w:rFonts w:asciiTheme="majorHAnsi" w:hAnsiTheme="majorHAnsi" w:cs="Arial"/>
          <w:color w:val="auto"/>
          <w:shd w:val="clear" w:color="auto" w:fill="FFFFFF"/>
        </w:rPr>
        <w:t xml:space="preserve"> and I use java .</w:t>
      </w:r>
    </w:p>
    <w:p w14:paraId="5B04DB07" w14:textId="2650C000" w:rsidR="009B58EB" w:rsidRPr="005A29EE" w:rsidRDefault="005A29EE" w:rsidP="009B58EB">
      <w:pPr>
        <w:pStyle w:val="ListBullet"/>
        <w:numPr>
          <w:ilvl w:val="0"/>
          <w:numId w:val="34"/>
        </w:numPr>
        <w:spacing w:after="80" w:line="276" w:lineRule="auto"/>
        <w:ind w:left="504"/>
        <w:contextualSpacing w:val="0"/>
        <w:rPr>
          <w:rFonts w:asciiTheme="majorHAnsi" w:hAnsiTheme="majorHAnsi"/>
          <w:color w:val="auto"/>
        </w:rPr>
      </w:pPr>
      <w:r>
        <w:rPr>
          <w:rFonts w:asciiTheme="majorHAnsi" w:hAnsiTheme="majorHAnsi" w:cs="Arial"/>
          <w:color w:val="auto"/>
          <w:shd w:val="clear" w:color="auto" w:fill="FFFFFF"/>
        </w:rPr>
        <w:t>Tool used in making project is</w:t>
      </w:r>
      <w:r w:rsidR="00EA25E8">
        <w:rPr>
          <w:rFonts w:asciiTheme="majorHAnsi" w:hAnsiTheme="majorHAnsi" w:cs="Arial"/>
          <w:color w:val="auto"/>
          <w:shd w:val="clear" w:color="auto" w:fill="FFFFFF"/>
        </w:rPr>
        <w:t xml:space="preserve"> </w:t>
      </w:r>
      <w:r w:rsidR="00EA25E8" w:rsidRPr="00EA25E8">
        <w:t>IntelliJ (IDEA)</w:t>
      </w:r>
      <w:r w:rsidR="00EA25E8">
        <w:rPr>
          <w:b/>
          <w:bCs/>
        </w:rPr>
        <w:t xml:space="preserve">, </w:t>
      </w:r>
      <w:r w:rsidR="00EA25E8" w:rsidRPr="00EA25E8">
        <w:t>MySQL Workbench (MySQL</w:t>
      </w:r>
      <w:r w:rsidR="00EA25E8">
        <w:rPr>
          <w:b/>
          <w:bCs/>
        </w:rPr>
        <w:t>).</w:t>
      </w:r>
    </w:p>
    <w:p w14:paraId="22136602" w14:textId="1655302F" w:rsidR="00C82A66" w:rsidRPr="003E1320" w:rsidRDefault="00C82A66" w:rsidP="009B58EB">
      <w:pPr>
        <w:pStyle w:val="ListParagraph"/>
        <w:spacing w:after="0" w:line="276" w:lineRule="auto"/>
        <w:ind w:left="504"/>
        <w:jc w:val="both"/>
        <w:rPr>
          <w:rFonts w:asciiTheme="majorHAnsi" w:hAnsiTheme="majorHAnsi"/>
          <w:color w:val="auto"/>
          <w:sz w:val="24"/>
          <w:szCs w:val="24"/>
        </w:rPr>
      </w:pPr>
    </w:p>
    <w:sectPr w:rsidR="00C82A66" w:rsidRPr="003E1320" w:rsidSect="00B213FA">
      <w:type w:val="continuous"/>
      <w:pgSz w:w="11906" w:h="16838" w:code="9"/>
      <w:pgMar w:top="432" w:right="720" w:bottom="432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062D" w14:textId="77777777" w:rsidR="007F635D" w:rsidRDefault="007F635D">
      <w:pPr>
        <w:spacing w:after="0"/>
      </w:pPr>
      <w:r>
        <w:separator/>
      </w:r>
    </w:p>
  </w:endnote>
  <w:endnote w:type="continuationSeparator" w:id="0">
    <w:p w14:paraId="22FB06E5" w14:textId="77777777" w:rsidR="007F635D" w:rsidRDefault="007F6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3B28" w14:textId="77777777" w:rsidR="00E01C21" w:rsidRDefault="00E01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9C0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24CC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0C03" w14:textId="77777777" w:rsidR="00E01C21" w:rsidRDefault="00E0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6E38" w14:textId="77777777" w:rsidR="007F635D" w:rsidRDefault="007F635D">
      <w:pPr>
        <w:spacing w:after="0"/>
      </w:pPr>
      <w:r>
        <w:separator/>
      </w:r>
    </w:p>
  </w:footnote>
  <w:footnote w:type="continuationSeparator" w:id="0">
    <w:p w14:paraId="71A39F77" w14:textId="77777777" w:rsidR="007F635D" w:rsidRDefault="007F63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3334" w14:textId="641C4CAF" w:rsidR="00E01C21" w:rsidRDefault="00E01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0F" w14:textId="2CB6BD5A" w:rsidR="00E01C21" w:rsidRDefault="00E01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F3FF" w14:textId="74B52368" w:rsidR="00E01C21" w:rsidRDefault="00E01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B88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E3B21"/>
    <w:multiLevelType w:val="hybridMultilevel"/>
    <w:tmpl w:val="31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6A5F7E"/>
    <w:multiLevelType w:val="hybridMultilevel"/>
    <w:tmpl w:val="4E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B0530"/>
    <w:multiLevelType w:val="hybridMultilevel"/>
    <w:tmpl w:val="71F6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4D5928"/>
    <w:multiLevelType w:val="hybridMultilevel"/>
    <w:tmpl w:val="13B4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BD4"/>
    <w:multiLevelType w:val="hybridMultilevel"/>
    <w:tmpl w:val="D88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17FAE"/>
    <w:multiLevelType w:val="hybridMultilevel"/>
    <w:tmpl w:val="1482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37266"/>
    <w:multiLevelType w:val="hybridMultilevel"/>
    <w:tmpl w:val="E1CE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511D1C"/>
    <w:multiLevelType w:val="hybridMultilevel"/>
    <w:tmpl w:val="FCEEE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417FB0"/>
    <w:multiLevelType w:val="hybridMultilevel"/>
    <w:tmpl w:val="A2481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B7722"/>
    <w:multiLevelType w:val="hybridMultilevel"/>
    <w:tmpl w:val="4310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F65EB"/>
    <w:multiLevelType w:val="hybridMultilevel"/>
    <w:tmpl w:val="7DA0EA48"/>
    <w:lvl w:ilvl="0" w:tplc="49F6B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7EF42F4"/>
    <w:multiLevelType w:val="hybridMultilevel"/>
    <w:tmpl w:val="A48E8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D77A6"/>
    <w:multiLevelType w:val="hybridMultilevel"/>
    <w:tmpl w:val="CD4E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31103"/>
    <w:multiLevelType w:val="hybridMultilevel"/>
    <w:tmpl w:val="8D7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E5257"/>
    <w:multiLevelType w:val="hybridMultilevel"/>
    <w:tmpl w:val="57E8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13052877">
    <w:abstractNumId w:val="9"/>
  </w:num>
  <w:num w:numId="2" w16cid:durableId="1873573120">
    <w:abstractNumId w:val="9"/>
    <w:lvlOverride w:ilvl="0">
      <w:startOverride w:val="1"/>
    </w:lvlOverride>
  </w:num>
  <w:num w:numId="3" w16cid:durableId="1176916973">
    <w:abstractNumId w:val="9"/>
    <w:lvlOverride w:ilvl="0">
      <w:startOverride w:val="1"/>
    </w:lvlOverride>
  </w:num>
  <w:num w:numId="4" w16cid:durableId="1903057638">
    <w:abstractNumId w:val="9"/>
    <w:lvlOverride w:ilvl="0">
      <w:startOverride w:val="1"/>
    </w:lvlOverride>
  </w:num>
  <w:num w:numId="5" w16cid:durableId="1265454556">
    <w:abstractNumId w:val="8"/>
  </w:num>
  <w:num w:numId="6" w16cid:durableId="1145320613">
    <w:abstractNumId w:val="7"/>
  </w:num>
  <w:num w:numId="7" w16cid:durableId="676809289">
    <w:abstractNumId w:val="6"/>
  </w:num>
  <w:num w:numId="8" w16cid:durableId="298340416">
    <w:abstractNumId w:val="5"/>
  </w:num>
  <w:num w:numId="9" w16cid:durableId="1740588221">
    <w:abstractNumId w:val="4"/>
  </w:num>
  <w:num w:numId="10" w16cid:durableId="1410536604">
    <w:abstractNumId w:val="3"/>
  </w:num>
  <w:num w:numId="11" w16cid:durableId="871966488">
    <w:abstractNumId w:val="2"/>
  </w:num>
  <w:num w:numId="12" w16cid:durableId="1991327315">
    <w:abstractNumId w:val="1"/>
  </w:num>
  <w:num w:numId="13" w16cid:durableId="1035496928">
    <w:abstractNumId w:val="0"/>
  </w:num>
  <w:num w:numId="14" w16cid:durableId="1644235221">
    <w:abstractNumId w:val="16"/>
  </w:num>
  <w:num w:numId="15" w16cid:durableId="514997953">
    <w:abstractNumId w:val="27"/>
  </w:num>
  <w:num w:numId="16" w16cid:durableId="548802176">
    <w:abstractNumId w:val="13"/>
  </w:num>
  <w:num w:numId="17" w16cid:durableId="391776241">
    <w:abstractNumId w:val="22"/>
  </w:num>
  <w:num w:numId="18" w16cid:durableId="1385178500">
    <w:abstractNumId w:val="11"/>
  </w:num>
  <w:num w:numId="19" w16cid:durableId="1605578742">
    <w:abstractNumId w:val="34"/>
  </w:num>
  <w:num w:numId="20" w16cid:durableId="873268363">
    <w:abstractNumId w:val="28"/>
  </w:num>
  <w:num w:numId="21" w16cid:durableId="1637565925">
    <w:abstractNumId w:val="12"/>
  </w:num>
  <w:num w:numId="22" w16cid:durableId="1357610064">
    <w:abstractNumId w:val="20"/>
  </w:num>
  <w:num w:numId="23" w16cid:durableId="1738750052">
    <w:abstractNumId w:val="33"/>
  </w:num>
  <w:num w:numId="24" w16cid:durableId="508758222">
    <w:abstractNumId w:val="25"/>
  </w:num>
  <w:num w:numId="25" w16cid:durableId="532501514">
    <w:abstractNumId w:val="17"/>
  </w:num>
  <w:num w:numId="26" w16cid:durableId="806318019">
    <w:abstractNumId w:val="32"/>
  </w:num>
  <w:num w:numId="27" w16cid:durableId="1094979059">
    <w:abstractNumId w:val="31"/>
  </w:num>
  <w:num w:numId="28" w16cid:durableId="1501390808">
    <w:abstractNumId w:val="18"/>
  </w:num>
  <w:num w:numId="29" w16cid:durableId="1199198177">
    <w:abstractNumId w:val="14"/>
  </w:num>
  <w:num w:numId="30" w16cid:durableId="1475365707">
    <w:abstractNumId w:val="15"/>
  </w:num>
  <w:num w:numId="31" w16cid:durableId="918909342">
    <w:abstractNumId w:val="23"/>
  </w:num>
  <w:num w:numId="32" w16cid:durableId="1303002545">
    <w:abstractNumId w:val="26"/>
  </w:num>
  <w:num w:numId="33" w16cid:durableId="304434275">
    <w:abstractNumId w:val="10"/>
  </w:num>
  <w:num w:numId="34" w16cid:durableId="1810247609">
    <w:abstractNumId w:val="19"/>
  </w:num>
  <w:num w:numId="35" w16cid:durableId="1011638178">
    <w:abstractNumId w:val="24"/>
  </w:num>
  <w:num w:numId="36" w16cid:durableId="1202061480">
    <w:abstractNumId w:val="30"/>
  </w:num>
  <w:num w:numId="37" w16cid:durableId="518397741">
    <w:abstractNumId w:val="21"/>
  </w:num>
  <w:num w:numId="38" w16cid:durableId="1284771156">
    <w:abstractNumId w:val="9"/>
  </w:num>
  <w:num w:numId="39" w16cid:durableId="1295451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C0"/>
    <w:rsid w:val="00010863"/>
    <w:rsid w:val="0002550B"/>
    <w:rsid w:val="00027D4B"/>
    <w:rsid w:val="000375ED"/>
    <w:rsid w:val="000448B3"/>
    <w:rsid w:val="00074A17"/>
    <w:rsid w:val="000A4F59"/>
    <w:rsid w:val="000E33A8"/>
    <w:rsid w:val="00141A4C"/>
    <w:rsid w:val="00152455"/>
    <w:rsid w:val="001B29CF"/>
    <w:rsid w:val="001D4851"/>
    <w:rsid w:val="00213A4F"/>
    <w:rsid w:val="00251FCD"/>
    <w:rsid w:val="00255A10"/>
    <w:rsid w:val="002655DC"/>
    <w:rsid w:val="0028220F"/>
    <w:rsid w:val="002F4571"/>
    <w:rsid w:val="00306BE0"/>
    <w:rsid w:val="00333C36"/>
    <w:rsid w:val="00335C0B"/>
    <w:rsid w:val="003527A3"/>
    <w:rsid w:val="00356C14"/>
    <w:rsid w:val="003D66B8"/>
    <w:rsid w:val="003E1320"/>
    <w:rsid w:val="004205B6"/>
    <w:rsid w:val="00443C11"/>
    <w:rsid w:val="004464C7"/>
    <w:rsid w:val="004D0368"/>
    <w:rsid w:val="00524CC4"/>
    <w:rsid w:val="00540B28"/>
    <w:rsid w:val="005A29EE"/>
    <w:rsid w:val="005C177D"/>
    <w:rsid w:val="005F3ABD"/>
    <w:rsid w:val="006022F6"/>
    <w:rsid w:val="0061659C"/>
    <w:rsid w:val="00617B26"/>
    <w:rsid w:val="006270A9"/>
    <w:rsid w:val="00640F94"/>
    <w:rsid w:val="00675956"/>
    <w:rsid w:val="00681034"/>
    <w:rsid w:val="00693208"/>
    <w:rsid w:val="006973A3"/>
    <w:rsid w:val="006E4D29"/>
    <w:rsid w:val="006F5829"/>
    <w:rsid w:val="00725852"/>
    <w:rsid w:val="00726AEB"/>
    <w:rsid w:val="00750C69"/>
    <w:rsid w:val="00781C6B"/>
    <w:rsid w:val="007943AC"/>
    <w:rsid w:val="007F635D"/>
    <w:rsid w:val="007F6C0A"/>
    <w:rsid w:val="00802533"/>
    <w:rsid w:val="00816216"/>
    <w:rsid w:val="00825159"/>
    <w:rsid w:val="00843675"/>
    <w:rsid w:val="00853900"/>
    <w:rsid w:val="0087734B"/>
    <w:rsid w:val="00896203"/>
    <w:rsid w:val="00905C68"/>
    <w:rsid w:val="00951D49"/>
    <w:rsid w:val="00965D26"/>
    <w:rsid w:val="00996D22"/>
    <w:rsid w:val="0099787B"/>
    <w:rsid w:val="009B58EB"/>
    <w:rsid w:val="009D1D9F"/>
    <w:rsid w:val="009D2B6B"/>
    <w:rsid w:val="009D5933"/>
    <w:rsid w:val="009E266A"/>
    <w:rsid w:val="009E7DC7"/>
    <w:rsid w:val="00A51157"/>
    <w:rsid w:val="00A86DA3"/>
    <w:rsid w:val="00A875A9"/>
    <w:rsid w:val="00A877D3"/>
    <w:rsid w:val="00AA2CAE"/>
    <w:rsid w:val="00AB40C0"/>
    <w:rsid w:val="00AC2480"/>
    <w:rsid w:val="00B00617"/>
    <w:rsid w:val="00B213FA"/>
    <w:rsid w:val="00B264FA"/>
    <w:rsid w:val="00B3446D"/>
    <w:rsid w:val="00B74781"/>
    <w:rsid w:val="00B82158"/>
    <w:rsid w:val="00B95DDC"/>
    <w:rsid w:val="00BD768D"/>
    <w:rsid w:val="00C61F8E"/>
    <w:rsid w:val="00C82A66"/>
    <w:rsid w:val="00C8486F"/>
    <w:rsid w:val="00CF17F6"/>
    <w:rsid w:val="00D62EC0"/>
    <w:rsid w:val="00D87080"/>
    <w:rsid w:val="00DC1911"/>
    <w:rsid w:val="00DD7517"/>
    <w:rsid w:val="00DD7F8B"/>
    <w:rsid w:val="00E01C21"/>
    <w:rsid w:val="00E02068"/>
    <w:rsid w:val="00E16FEF"/>
    <w:rsid w:val="00E611C5"/>
    <w:rsid w:val="00E83E4B"/>
    <w:rsid w:val="00EA25E8"/>
    <w:rsid w:val="00EA62A5"/>
    <w:rsid w:val="00EE69C0"/>
    <w:rsid w:val="00F03993"/>
    <w:rsid w:val="00F365DA"/>
    <w:rsid w:val="00F46D05"/>
    <w:rsid w:val="00F71045"/>
    <w:rsid w:val="00F834D1"/>
    <w:rsid w:val="00FD12A6"/>
    <w:rsid w:val="00FD66FD"/>
    <w:rsid w:val="00FE04C7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1C359"/>
  <w15:chartTrackingRefBased/>
  <w15:docId w15:val="{FCA55745-5058-4BDC-9285-D19299F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978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D1D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ag276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eetika-bajpai-863640249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eetikabajpai03@gmail.com%20%20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6D61-2F40-4986-A01E-CCC26129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22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Geetika Bajpai</cp:lastModifiedBy>
  <cp:revision>6</cp:revision>
  <dcterms:created xsi:type="dcterms:W3CDTF">2023-07-18T07:04:00Z</dcterms:created>
  <dcterms:modified xsi:type="dcterms:W3CDTF">2023-07-18T07:27:00Z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fdd34d9f06c61bee8e5a98c1b3026bb1b7b8196316c7684f60ddc9d9d3580dd6</vt:lpwstr>
  </property>
</Properties>
</file>